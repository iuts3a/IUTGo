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85"/>
            <w:gridCol w:w="7122"/>
          </w:tblGrid>
          <w:tr w:rsidR="008467F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467FE" w:rsidRDefault="0096434B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72962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Rapport de projet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467FE" w:rsidRDefault="008467FE" w:rsidP="0059739F">
                <w:pPr>
                  <w:pStyle w:val="Sansinterligne"/>
                  <w:spacing w:line="360" w:lineRule="au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467FE" w:rsidRDefault="00F13CCE" w:rsidP="0059739F">
                <w:pPr>
                  <w:spacing w:line="360" w:lineRule="auto"/>
                </w:pPr>
                <w:r>
                  <w:rPr>
                    <w:noProof/>
                  </w:rPr>
                  <w:drawing>
                    <wp:inline distT="0" distB="0" distL="0" distR="0" wp14:anchorId="40E41C90" wp14:editId="0A2885D9">
                      <wp:extent cx="4471295" cy="2543175"/>
                      <wp:effectExtent l="0" t="0" r="5715" b="0"/>
                      <wp:docPr id="25" name="Imag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ap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69925" cy="254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467F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467FE" w:rsidRDefault="0096434B" w:rsidP="0059739F">
                <w:pPr>
                  <w:pStyle w:val="Sansinterligne"/>
                  <w:spacing w:line="360" w:lineRule="au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2-13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32"/>
                        <w:szCs w:val="32"/>
                      </w:rPr>
                      <w:t>13/02/2017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467FE" w:rsidRDefault="0096434B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7497C">
                      <w:rPr>
                        <w:color w:val="FFFFFF" w:themeColor="background1"/>
                        <w:sz w:val="40"/>
                        <w:szCs w:val="40"/>
                      </w:rPr>
                      <w:t>IUTGO</w:t>
                    </w:r>
                  </w:sdtContent>
                </w:sdt>
              </w:p>
            </w:tc>
          </w:tr>
          <w:tr w:rsidR="008467F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467FE" w:rsidRDefault="0037497C" w:rsidP="0059739F">
                <w:pPr>
                  <w:pStyle w:val="Sansinterligne"/>
                  <w:spacing w:line="360" w:lineRule="auto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color w:val="FFFFFF" w:themeColor="background1"/>
                    <w:sz w:val="36"/>
                    <w:szCs w:val="36"/>
                  </w:rPr>
                  <w:t>: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467FE" w:rsidRDefault="0037497C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L’étude de cas IUTGO</w:t>
                </w:r>
                <w:r w:rsidR="004A5CC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a pour objectif de développer un système informatique permettant </w:t>
                </w:r>
                <w:r w:rsidR="004615D0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à </w:t>
                </w:r>
                <w:r w:rsidR="00FC7B2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un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utilisateur de s’inscrire et gérer ces road trip pour pouvoir prévoir ces vacances facilement </w:t>
                </w:r>
              </w:p>
              <w:p w:rsidR="004615D0" w:rsidRDefault="004615D0" w:rsidP="0059739F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8467FE" w:rsidRDefault="008467FE" w:rsidP="0059739F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467FE" w:rsidRDefault="0096434B" w:rsidP="0059739F">
          <w:pPr>
            <w:spacing w:after="200" w:line="360" w:lineRule="auto"/>
          </w:pPr>
        </w:p>
      </w:sdtContent>
    </w:sdt>
    <w:p w:rsidR="008467FE" w:rsidRPr="0037497C" w:rsidRDefault="0037497C" w:rsidP="0059739F">
      <w:pPr>
        <w:pStyle w:val="Titr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Lien </w:t>
      </w:r>
      <w:r w:rsidR="0043571B">
        <w:rPr>
          <w:sz w:val="36"/>
          <w:szCs w:val="36"/>
        </w:rPr>
        <w:t>GIT</w:t>
      </w:r>
      <w:r>
        <w:rPr>
          <w:sz w:val="36"/>
          <w:szCs w:val="36"/>
        </w:rPr>
        <w:t xml:space="preserve"> : </w:t>
      </w:r>
      <w:bookmarkStart w:id="0" w:name="_Hlk474482376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"https://github.com/iuts3a/IUTGo.git"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37497C">
        <w:rPr>
          <w:rStyle w:val="Lienhypertexte"/>
          <w:sz w:val="36"/>
          <w:szCs w:val="36"/>
        </w:rPr>
        <w:t>https://github.com/iuts3a</w:t>
      </w:r>
      <w:r w:rsidRPr="0037497C">
        <w:rPr>
          <w:rStyle w:val="Lienhypertexte"/>
          <w:sz w:val="36"/>
          <w:szCs w:val="36"/>
        </w:rPr>
        <w:t>/</w:t>
      </w:r>
      <w:r w:rsidRPr="0037497C">
        <w:rPr>
          <w:rStyle w:val="Lienhypertexte"/>
          <w:sz w:val="36"/>
          <w:szCs w:val="36"/>
        </w:rPr>
        <w:t>IUTGo.git</w:t>
      </w:r>
      <w:bookmarkEnd w:id="0"/>
      <w:r>
        <w:rPr>
          <w:sz w:val="36"/>
          <w:szCs w:val="36"/>
        </w:rPr>
        <w:fldChar w:fldCharType="end"/>
      </w:r>
    </w:p>
    <w:sdt>
      <w:sdtPr>
        <w:rPr>
          <w:rFonts w:asciiTheme="minorHAnsi" w:eastAsiaTheme="minorHAnsi" w:hAnsiTheme="minorHAnsi" w:cs="Times New Roman"/>
          <w:color w:val="auto"/>
          <w:kern w:val="24"/>
          <w:sz w:val="23"/>
          <w:szCs w:val="20"/>
          <w14:ligatures w14:val="standardContextual"/>
        </w:rPr>
        <w:id w:val="116605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0C5" w:rsidRDefault="00C400C5" w:rsidP="0059739F">
          <w:pPr>
            <w:pStyle w:val="En-ttedetabledesmatires"/>
            <w:spacing w:line="360" w:lineRule="auto"/>
          </w:pPr>
        </w:p>
        <w:p w:rsidR="00C400C5" w:rsidRDefault="00C400C5" w:rsidP="0059739F">
          <w:pPr>
            <w:pStyle w:val="En-ttedetabledesmatires"/>
            <w:spacing w:line="360" w:lineRule="auto"/>
          </w:pPr>
          <w:r>
            <w:t>Table des matières</w:t>
          </w:r>
          <w:bookmarkStart w:id="1" w:name="_GoBack"/>
          <w:bookmarkEnd w:id="1"/>
        </w:p>
        <w:p w:rsidR="00BA5F50" w:rsidRDefault="00C400C5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91613" w:history="1">
            <w:r w:rsidR="00BA5F50" w:rsidRPr="004C4AC4">
              <w:rPr>
                <w:rStyle w:val="Lienhypertexte"/>
                <w:noProof/>
              </w:rPr>
              <w:t>1.Introduction</w:t>
            </w:r>
            <w:r w:rsidR="00BA5F50">
              <w:rPr>
                <w:noProof/>
                <w:webHidden/>
              </w:rPr>
              <w:tab/>
            </w:r>
            <w:r w:rsidR="00BA5F50">
              <w:rPr>
                <w:noProof/>
                <w:webHidden/>
              </w:rPr>
              <w:fldChar w:fldCharType="begin"/>
            </w:r>
            <w:r w:rsidR="00BA5F50">
              <w:rPr>
                <w:noProof/>
                <w:webHidden/>
              </w:rPr>
              <w:instrText xml:space="preserve"> PAGEREF _Toc474491613 \h </w:instrText>
            </w:r>
            <w:r w:rsidR="00BA5F50">
              <w:rPr>
                <w:noProof/>
                <w:webHidden/>
              </w:rPr>
            </w:r>
            <w:r w:rsidR="00BA5F50">
              <w:rPr>
                <w:noProof/>
                <w:webHidden/>
              </w:rPr>
              <w:fldChar w:fldCharType="separate"/>
            </w:r>
            <w:r w:rsidR="00BA5F50">
              <w:rPr>
                <w:noProof/>
                <w:webHidden/>
              </w:rPr>
              <w:t>2</w:t>
            </w:r>
            <w:r w:rsidR="00BA5F50">
              <w:rPr>
                <w:noProof/>
                <w:webHidden/>
              </w:rPr>
              <w:fldChar w:fldCharType="end"/>
            </w:r>
          </w:hyperlink>
        </w:p>
        <w:p w:rsidR="00BA5F50" w:rsidRDefault="00BA5F50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4" w:history="1">
            <w:r w:rsidRPr="004C4AC4">
              <w:rPr>
                <w:rStyle w:val="Lienhypertexte"/>
                <w:noProof/>
              </w:rPr>
              <w:t>2.Diagrammes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F50" w:rsidRDefault="00BA5F50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5" w:history="1">
            <w:r w:rsidRPr="004C4AC4">
              <w:rPr>
                <w:rStyle w:val="Lienhypertexte"/>
                <w:noProof/>
              </w:rPr>
              <w:t>3. 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F50" w:rsidRDefault="00BA5F50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6" w:history="1">
            <w:r w:rsidRPr="004C4AC4">
              <w:rPr>
                <w:rStyle w:val="Lienhypertexte"/>
                <w:noProof/>
              </w:rPr>
              <w:t>4. User stories et critères d'acceptation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F50" w:rsidRDefault="00BA5F50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7" w:history="1">
            <w:r w:rsidRPr="004C4AC4">
              <w:rPr>
                <w:rStyle w:val="Lienhypertexte"/>
                <w:rFonts w:hAnsi="Symbol"/>
                <w:noProof/>
              </w:rPr>
              <w:t>5.</w:t>
            </w:r>
            <w:r w:rsidRPr="004C4AC4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F50" w:rsidRDefault="00BA5F50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474491618" w:history="1">
            <w:r w:rsidRPr="004C4AC4">
              <w:rPr>
                <w:rStyle w:val="Lienhypertexte"/>
                <w:rFonts w:hAnsi="Symbol"/>
                <w:noProof/>
              </w:rPr>
              <w:t>6.</w:t>
            </w:r>
            <w:r w:rsidRPr="004C4AC4">
              <w:rPr>
                <w:rStyle w:val="Lienhypertexte"/>
                <w:noProof/>
              </w:rPr>
              <w:t xml:space="preserve">  Architecture du projet (client/serveur, packages ...)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0C5" w:rsidRDefault="00C400C5" w:rsidP="0059739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8332E" w:rsidRDefault="00172962" w:rsidP="0059739F">
      <w:pPr>
        <w:pStyle w:val="Titre"/>
        <w:tabs>
          <w:tab w:val="left" w:pos="4216"/>
        </w:tabs>
        <w:spacing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tab/>
      </w:r>
    </w:p>
    <w:p w:rsidR="00F8332E" w:rsidRDefault="00F8332E" w:rsidP="0059739F">
      <w:pPr>
        <w:spacing w:after="200" w:line="360" w:lineRule="au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  <w:br w:type="page"/>
      </w:r>
    </w:p>
    <w:p w:rsidR="00205AEA" w:rsidRDefault="00205AEA" w:rsidP="0058769E">
      <w:pPr>
        <w:pStyle w:val="Titre1"/>
        <w:rPr>
          <w:rStyle w:val="typeelementtitre"/>
        </w:rPr>
      </w:pPr>
      <w:bookmarkStart w:id="2" w:name="_Toc474491613"/>
      <w:r>
        <w:rPr>
          <w:rStyle w:val="typeelementtitre"/>
        </w:rPr>
        <w:lastRenderedPageBreak/>
        <w:t>1.Introduction</w:t>
      </w:r>
      <w:bookmarkEnd w:id="2"/>
      <w:r>
        <w:rPr>
          <w:rStyle w:val="typeelementtitre"/>
        </w:rPr>
        <w:t xml:space="preserve"> </w:t>
      </w:r>
    </w:p>
    <w:p w:rsidR="00205AEA" w:rsidRDefault="00205AEA" w:rsidP="00205AEA">
      <w:pPr>
        <w:rPr>
          <w:sz w:val="28"/>
          <w:szCs w:val="28"/>
        </w:rPr>
      </w:pPr>
      <w:r w:rsidRPr="00205AEA">
        <w:rPr>
          <w:sz w:val="28"/>
          <w:szCs w:val="28"/>
        </w:rPr>
        <w:t xml:space="preserve"> Le</w:t>
      </w:r>
      <w:r>
        <w:rPr>
          <w:sz w:val="28"/>
          <w:szCs w:val="28"/>
        </w:rPr>
        <w:t xml:space="preserve"> but de ce projet était de réunir toutes les applications crées pendant le sprint un et deux par les différents groupes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>Cette application appelé IUTGO devais permettre de créer un road trip avec différents ponts d’intérêt pour ce road trip pour permettre à l’utilisateur de programmer ces vacances de manière simple. Il doit pouvoir gérer les road trip (laisser un commentaire, supprimer point d’intérêt etc… )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Pour cela nous nous sommes réparti les tâches selon nos domaines de compétences. </w:t>
      </w:r>
    </w:p>
    <w:p w:rsidR="00205AEA" w:rsidRDefault="00205AEA" w:rsidP="00205AEA">
      <w:pPr>
        <w:rPr>
          <w:sz w:val="28"/>
          <w:szCs w:val="28"/>
        </w:rPr>
      </w:pPr>
      <w:r>
        <w:rPr>
          <w:sz w:val="28"/>
          <w:szCs w:val="28"/>
        </w:rPr>
        <w:t xml:space="preserve">Dans ce rapport vous aurez </w:t>
      </w:r>
      <w:r w:rsidR="00BA5F50">
        <w:rPr>
          <w:sz w:val="28"/>
          <w:szCs w:val="28"/>
        </w:rPr>
        <w:t>un aperçu de la partie conception c’est-à-dire le glossaire les use case mais également les différents diagrammes .</w:t>
      </w:r>
    </w:p>
    <w:p w:rsidR="00205AEA" w:rsidRPr="00205AEA" w:rsidRDefault="00205AEA" w:rsidP="00205AEA">
      <w:pPr>
        <w:rPr>
          <w:sz w:val="28"/>
          <w:szCs w:val="28"/>
        </w:rPr>
      </w:pPr>
    </w:p>
    <w:p w:rsidR="00594155" w:rsidRPr="0058769E" w:rsidRDefault="00205AEA" w:rsidP="0058769E">
      <w:pPr>
        <w:pStyle w:val="Titre1"/>
        <w:rPr>
          <w:rStyle w:val="typeelementtitre"/>
        </w:rPr>
      </w:pPr>
      <w:bookmarkStart w:id="3" w:name="_Toc474491614"/>
      <w:r>
        <w:rPr>
          <w:rStyle w:val="typeelementtitre"/>
        </w:rPr>
        <w:t>2</w:t>
      </w:r>
      <w:r w:rsidR="0058769E">
        <w:rPr>
          <w:rStyle w:val="typeelementtitre"/>
        </w:rPr>
        <w:t>.</w:t>
      </w:r>
      <w:r w:rsidR="00594155" w:rsidRPr="0058769E">
        <w:rPr>
          <w:rStyle w:val="typeelementtitre"/>
        </w:rPr>
        <w:t>Diagrammes de classe</w:t>
      </w:r>
      <w:bookmarkEnd w:id="3"/>
      <w:r w:rsidR="00594155" w:rsidRPr="0058769E">
        <w:rPr>
          <w:rStyle w:val="typeelementtitre"/>
        </w:rPr>
        <w:t xml:space="preserve"> </w:t>
      </w:r>
    </w:p>
    <w:p w:rsidR="0043571B" w:rsidRPr="0043571B" w:rsidRDefault="00205AEA" w:rsidP="0043571B">
      <w:pPr>
        <w:pStyle w:val="Titre1"/>
      </w:pPr>
      <w:bookmarkStart w:id="4" w:name="_Toc474491615"/>
      <w:r>
        <w:t>3</w:t>
      </w:r>
      <w:r w:rsidR="0043571B">
        <w:t xml:space="preserve">. </w:t>
      </w:r>
      <w:r w:rsidR="0043571B">
        <w:rPr>
          <w:rStyle w:val="typeelementtitre"/>
        </w:rPr>
        <w:t>Diagrammes</w:t>
      </w:r>
      <w:r w:rsidR="0043571B" w:rsidRPr="00594155">
        <w:rPr>
          <w:rStyle w:val="typeelementtitre"/>
        </w:rPr>
        <w:t xml:space="preserve"> de séquence</w:t>
      </w:r>
      <w:bookmarkEnd w:id="4"/>
    </w:p>
    <w:p w:rsidR="00594155" w:rsidRDefault="00205AEA" w:rsidP="00594155">
      <w:pPr>
        <w:pStyle w:val="Titre1"/>
        <w:rPr>
          <w:rStyle w:val="typeelementtitre"/>
        </w:rPr>
      </w:pPr>
      <w:bookmarkStart w:id="5" w:name="_Toc474491616"/>
      <w:r>
        <w:t>4</w:t>
      </w:r>
      <w:r w:rsidR="00594155">
        <w:t>.</w:t>
      </w:r>
      <w:r w:rsidR="00594155">
        <w:t xml:space="preserve"> </w:t>
      </w:r>
      <w:r w:rsidR="00594155">
        <w:rPr>
          <w:rStyle w:val="typeelementtitre"/>
        </w:rPr>
        <w:t>User stories et critères d'acceptation</w:t>
      </w:r>
      <w:bookmarkEnd w:id="5"/>
      <w:r w:rsidR="00594155">
        <w:rPr>
          <w:rStyle w:val="typeelementtitre"/>
        </w:rPr>
        <w:t xml:space="preserve"> </w:t>
      </w:r>
    </w:p>
    <w:p w:rsidR="0051405A" w:rsidRDefault="0051405A" w:rsidP="0051405A">
      <w:pPr>
        <w:rPr>
          <w:b/>
          <w:i/>
          <w:u w:val="single"/>
        </w:rPr>
      </w:pPr>
      <w:r w:rsidRPr="00122366">
        <w:rPr>
          <w:b/>
          <w:i/>
          <w:u w:val="single"/>
        </w:rPr>
        <w:t>CA = Condition d’acceptation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51405A" w:rsidRDefault="0051405A" w:rsidP="0051405A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51405A" w:rsidRDefault="0051405A" w:rsidP="005140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User storie </w:t>
            </w:r>
          </w:p>
        </w:tc>
        <w:tc>
          <w:tcPr>
            <w:tcW w:w="3021" w:type="dxa"/>
          </w:tcPr>
          <w:p w:rsidR="0051405A" w:rsidRDefault="0051405A" w:rsidP="00A107AD">
            <w:r w:rsidRPr="00D81500">
              <w:t>Condition d’acceptation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Unité de temps </w:t>
            </w:r>
          </w:p>
        </w:tc>
      </w:tr>
      <w:tr w:rsidR="0051405A" w:rsidTr="00A107AD">
        <w:trPr>
          <w:trHeight w:val="185"/>
        </w:trPr>
        <w:tc>
          <w:tcPr>
            <w:tcW w:w="3020" w:type="dxa"/>
          </w:tcPr>
          <w:p w:rsidR="0051405A" w:rsidRDefault="0051405A" w:rsidP="00A107AD">
            <w:r>
              <w:t>En tant qu’utilisateur je veux suggérer l’ajout d’un PI. Afin d’améliorer l’application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 Affiche un feedback (Pop-up).</w:t>
            </w:r>
            <w:r w:rsidRPr="00D81500">
              <w:tab/>
            </w:r>
            <w:r w:rsidRPr="00D81500">
              <w:tab/>
            </w:r>
            <w:r w:rsidRPr="00D81500">
              <w:tab/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>Je veux donner un avis favorable sur un PI. Afin de partager mon expérience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 Affiche un feedback (Pop-up). Données du co-voiturage 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3021" w:type="dxa"/>
          </w:tcPr>
          <w:p w:rsidR="0051405A" w:rsidRDefault="0051405A" w:rsidP="00A107AD">
            <w:r>
              <w:t>1,5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En tant qu’utilisateur Je veux connaitre le coût d’un itinéraire. Afin de m’informer 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Prix visible pour tous les utilisateurs </w:t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En tant qu’utilisateur Je veux donner un avis défavorable </w:t>
            </w:r>
            <w:r>
              <w:lastRenderedPageBreak/>
              <w:t>sur un PI. Afin de partager mon expérience</w:t>
            </w:r>
          </w:p>
        </w:tc>
        <w:tc>
          <w:tcPr>
            <w:tcW w:w="3021" w:type="dxa"/>
          </w:tcPr>
          <w:p w:rsidR="0051405A" w:rsidRDefault="0051405A" w:rsidP="00A107AD">
            <w:r>
              <w:lastRenderedPageBreak/>
              <w:t xml:space="preserve"> Affiche un feedback (Pop-up). Données du co-voiturage </w:t>
            </w:r>
            <w:r>
              <w:lastRenderedPageBreak/>
              <w:t xml:space="preserve">modifier.                       </w:t>
            </w:r>
            <w:r w:rsidRPr="00D81500">
              <w:tab/>
            </w:r>
            <w:r w:rsidRPr="00D81500">
              <w:tab/>
            </w:r>
          </w:p>
        </w:tc>
        <w:tc>
          <w:tcPr>
            <w:tcW w:w="3021" w:type="dxa"/>
          </w:tcPr>
          <w:p w:rsidR="0051405A" w:rsidRDefault="0051405A" w:rsidP="00A107AD">
            <w:r>
              <w:lastRenderedPageBreak/>
              <w:t>1,5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 En tant qu’utilisateur Je veux créer un itinéraire. Afin d’avoir une offre appropriée </w:t>
            </w:r>
          </w:p>
        </w:tc>
        <w:tc>
          <w:tcPr>
            <w:tcW w:w="3021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Créer un itinéraire</w:t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>En tant qu’utilisateur Je veux supprimer mes itinéraires. Afin de prévenir les utilisateurs de son annulation</w:t>
            </w:r>
          </w:p>
        </w:tc>
        <w:tc>
          <w:tcPr>
            <w:tcW w:w="3021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 xml:space="preserve">Données du co-voiturage modifier </w:t>
            </w:r>
          </w:p>
        </w:tc>
        <w:tc>
          <w:tcPr>
            <w:tcW w:w="3021" w:type="dxa"/>
          </w:tcPr>
          <w:p w:rsidR="0051405A" w:rsidRDefault="0051405A" w:rsidP="00A107AD">
            <w:r>
              <w:t>1,5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>En tant qu’utilisateur Je veux supprimer un PI dans mon itinéraire. Afin qu’il soit toujours à jour</w:t>
            </w:r>
          </w:p>
        </w:tc>
        <w:tc>
          <w:tcPr>
            <w:tcW w:w="3021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Données de l’itinéraire modifier</w:t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>En tant qu’utilisateur Je veux ajouter un PI dans mon itinéraire. Afin qu’il soit toujours à jour</w:t>
            </w:r>
          </w:p>
        </w:tc>
        <w:tc>
          <w:tcPr>
            <w:tcW w:w="3021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>
              <w:t>Données de l’itinéraire modifier</w:t>
            </w:r>
          </w:p>
        </w:tc>
        <w:tc>
          <w:tcPr>
            <w:tcW w:w="3021" w:type="dxa"/>
          </w:tcPr>
          <w:p w:rsidR="0051405A" w:rsidRDefault="0051405A" w:rsidP="00A107AD">
            <w:r>
              <w:t>1,5</w:t>
            </w:r>
          </w:p>
        </w:tc>
      </w:tr>
      <w:tr w:rsidR="0051405A" w:rsidTr="00A107AD">
        <w:trPr>
          <w:trHeight w:val="963"/>
        </w:trPr>
        <w:tc>
          <w:tcPr>
            <w:tcW w:w="3020" w:type="dxa"/>
          </w:tcPr>
          <w:p w:rsidR="0051405A" w:rsidRDefault="0051405A" w:rsidP="00A107AD">
            <w:r>
              <w:t>En tant qu’utilisateur Je veux sauvegarder un RD dans mes favoris. Afin de refaire un RD</w:t>
            </w:r>
          </w:p>
        </w:tc>
        <w:tc>
          <w:tcPr>
            <w:tcW w:w="3021" w:type="dxa"/>
          </w:tcPr>
          <w:p w:rsidR="0051405A" w:rsidRDefault="0051405A" w:rsidP="00A107AD">
            <w:r>
              <w:t>Affiche un feedback (Pop-up).</w:t>
            </w:r>
          </w:p>
          <w:p w:rsidR="0051405A" w:rsidRDefault="0051405A" w:rsidP="00A107AD">
            <w:r w:rsidRPr="004D162E">
              <w:rPr>
                <w:color w:val="FFFFFF" w:themeColor="background1"/>
                <w:shd w:val="clear" w:color="auto" w:fill="FFFFFF" w:themeFill="background1"/>
              </w:rPr>
              <w:t>t</w:t>
            </w:r>
            <w:r>
              <w:t xml:space="preserve">  RD ajouté dans « Favoris »   </w:t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En tant qu’utilisateur Je veux filtrer mes PI par note minimal. Afin d’avoir un PI approprié 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co-voiturage modifier.                       </w:t>
            </w:r>
          </w:p>
        </w:tc>
        <w:tc>
          <w:tcPr>
            <w:tcW w:w="3021" w:type="dxa"/>
          </w:tcPr>
          <w:p w:rsidR="0051405A" w:rsidRDefault="0051405A" w:rsidP="00A107AD">
            <w:r>
              <w:t>1,5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En tant qu’utilisateur Je veux filtrer mes PI par type Afin d’avoir un PI approprié 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RD modifier.                       </w:t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>En tant qu’utilisateur Je veux commenter un PI Afin de partager mon expérience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  Affiche un feedback (Pop-up).                                                                                                                                                                          Données du PI modifier.                       </w:t>
            </w:r>
          </w:p>
        </w:tc>
        <w:tc>
          <w:tcPr>
            <w:tcW w:w="3021" w:type="dxa"/>
          </w:tcPr>
          <w:p w:rsidR="0051405A" w:rsidRDefault="0051405A" w:rsidP="00A107AD">
            <w:r>
              <w:t>1,5</w:t>
            </w:r>
          </w:p>
          <w:p w:rsidR="0051405A" w:rsidRDefault="0051405A" w:rsidP="00A107AD"/>
          <w:p w:rsidR="0051405A" w:rsidRDefault="0051405A" w:rsidP="00A107AD"/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En tant qu’utilisateur je veux voir les informations des utilisateurs participant au </w:t>
            </w:r>
            <w:r>
              <w:lastRenderedPageBreak/>
              <w:t xml:space="preserve">même RD. Afin de les contacter </w:t>
            </w:r>
          </w:p>
        </w:tc>
        <w:tc>
          <w:tcPr>
            <w:tcW w:w="3021" w:type="dxa"/>
          </w:tcPr>
          <w:p w:rsidR="0051405A" w:rsidRDefault="0051405A" w:rsidP="00A107AD">
            <w:r>
              <w:lastRenderedPageBreak/>
              <w:t>Affiche informations des utilisateurs du RD.</w:t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 xml:space="preserve">En tant qu’administrateur Je veux supprimer un PI. Afin de mettre à jour l’application </w:t>
            </w:r>
          </w:p>
        </w:tc>
        <w:tc>
          <w:tcPr>
            <w:tcW w:w="3021" w:type="dxa"/>
          </w:tcPr>
          <w:p w:rsidR="0051405A" w:rsidRDefault="0051405A" w:rsidP="00A107AD">
            <w:r>
              <w:t xml:space="preserve"> Affiche un feedback (Pop-up).</w:t>
            </w:r>
          </w:p>
        </w:tc>
        <w:tc>
          <w:tcPr>
            <w:tcW w:w="3021" w:type="dxa"/>
          </w:tcPr>
          <w:p w:rsidR="0051405A" w:rsidRDefault="0051405A" w:rsidP="00A107AD">
            <w:r>
              <w:t>3</w:t>
            </w:r>
          </w:p>
        </w:tc>
      </w:tr>
      <w:tr w:rsidR="0051405A" w:rsidTr="00A107AD">
        <w:tc>
          <w:tcPr>
            <w:tcW w:w="3020" w:type="dxa"/>
          </w:tcPr>
          <w:p w:rsidR="0051405A" w:rsidRDefault="0051405A" w:rsidP="00A107AD">
            <w:r>
              <w:t>En tant qu’administrateur Je veux modifier le cout d’un PI. Afin de mettre à jour l’application</w:t>
            </w:r>
          </w:p>
        </w:tc>
        <w:tc>
          <w:tcPr>
            <w:tcW w:w="3021" w:type="dxa"/>
          </w:tcPr>
          <w:p w:rsidR="0051405A" w:rsidRDefault="0051405A" w:rsidP="00A107AD">
            <w:r>
              <w:t>Affiche un feedback (Pop-up).</w:t>
            </w:r>
          </w:p>
        </w:tc>
        <w:tc>
          <w:tcPr>
            <w:tcW w:w="3021" w:type="dxa"/>
          </w:tcPr>
          <w:p w:rsidR="0051405A" w:rsidRDefault="0051405A" w:rsidP="00A107AD">
            <w:r>
              <w:t>1,5</w:t>
            </w:r>
          </w:p>
        </w:tc>
      </w:tr>
    </w:tbl>
    <w:p w:rsidR="0051405A" w:rsidRDefault="0051405A" w:rsidP="0051405A"/>
    <w:p w:rsidR="0051405A" w:rsidRDefault="0051405A" w:rsidP="0051405A">
      <w:pPr>
        <w:rPr>
          <w:i/>
        </w:rPr>
      </w:pPr>
    </w:p>
    <w:p w:rsidR="0051405A" w:rsidRDefault="0051405A" w:rsidP="0051405A">
      <w:r>
        <w:t xml:space="preserve">Ce tableau reprend les user stories les critères d’acceptation et leurs unité de temps </w:t>
      </w:r>
      <w:r>
        <w:t xml:space="preserve">                               </w:t>
      </w:r>
      <w:r w:rsidRPr="00BD4665">
        <w:rPr>
          <w:i/>
          <w:color w:val="FFFFFF" w:themeColor="background1"/>
          <w:u w:val="single"/>
        </w:rPr>
        <w:t>Unité de temps :</w:t>
      </w:r>
      <w:r w:rsidRPr="00BD4665">
        <w:rPr>
          <w:color w:val="FFFFFF" w:themeColor="background1"/>
        </w:rPr>
        <w:t xml:space="preserve">  1,</w:t>
      </w:r>
      <w:r>
        <w:rPr>
          <w:color w:val="FFFFFF" w:themeColor="background1"/>
        </w:rPr>
        <w:t>5</w:t>
      </w:r>
    </w:p>
    <w:p w:rsidR="0051405A" w:rsidRDefault="0051405A" w:rsidP="0051405A"/>
    <w:p w:rsidR="0051405A" w:rsidRDefault="0051405A" w:rsidP="0051405A"/>
    <w:p w:rsidR="0051405A" w:rsidRDefault="0051405A" w:rsidP="0051405A"/>
    <w:p w:rsidR="0051405A" w:rsidRPr="0051405A" w:rsidRDefault="0051405A" w:rsidP="0051405A"/>
    <w:p w:rsidR="00594155" w:rsidRDefault="00205AEA" w:rsidP="00594155">
      <w:pPr>
        <w:pStyle w:val="Titre1"/>
        <w:rPr>
          <w:rStyle w:val="typeelementtitre"/>
        </w:rPr>
      </w:pPr>
      <w:bookmarkStart w:id="6" w:name="_Toc474491617"/>
      <w:r>
        <w:rPr>
          <w:rFonts w:hAnsi="Symbol"/>
        </w:rPr>
        <w:t>5</w:t>
      </w:r>
      <w:r w:rsidR="00594155">
        <w:rPr>
          <w:rFonts w:hAnsi="Symbol"/>
        </w:rPr>
        <w:t>.</w:t>
      </w:r>
      <w:r w:rsidR="00594155">
        <w:rPr>
          <w:rStyle w:val="typeelementtitre"/>
        </w:rPr>
        <w:t>Glossaire</w:t>
      </w:r>
      <w:bookmarkEnd w:id="6"/>
      <w:r w:rsidR="00594155">
        <w:rPr>
          <w:rStyle w:val="typeelementtitr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Vocabulaire 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Définition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Utilisateur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 Personne inscrite et connectée au site.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Administrateur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 xml:space="preserve"> Utilisateur pouvant amener des modifications sur les points d’intérêt qu’un utilisateur simple ne pourrait pas amener.</w:t>
            </w: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Point d’intérêt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Lieu spécifié par un administrateur ayant des coordonnés sur la carte, un prix (peut être nul) et des commentaires fait par des utilisateurs.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Itinéraire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Liste de point d’intérêt représentant un voyage.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t>Coefficient d’intérêt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Moyenne des avis favorables et défavorables.</w:t>
            </w:r>
          </w:p>
          <w:p w:rsidR="0043571B" w:rsidRDefault="0043571B" w:rsidP="00A107AD">
            <w:pPr>
              <w:jc w:val="both"/>
            </w:pPr>
          </w:p>
        </w:tc>
      </w:tr>
      <w:tr w:rsidR="0043571B" w:rsidTr="00A107AD">
        <w:tc>
          <w:tcPr>
            <w:tcW w:w="4531" w:type="dxa"/>
          </w:tcPr>
          <w:p w:rsidR="0043571B" w:rsidRDefault="0043571B" w:rsidP="00A107AD">
            <w:pPr>
              <w:jc w:val="both"/>
            </w:pPr>
            <w:r w:rsidRPr="00E11A3E">
              <w:lastRenderedPageBreak/>
              <w:t>Coordonnés d’une personne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Numéro de téléphone, mail.</w:t>
            </w:r>
          </w:p>
        </w:tc>
      </w:tr>
      <w:tr w:rsidR="0043571B" w:rsidTr="00A107AD">
        <w:tc>
          <w:tcPr>
            <w:tcW w:w="4531" w:type="dxa"/>
          </w:tcPr>
          <w:p w:rsidR="0043571B" w:rsidRPr="00E11A3E" w:rsidRDefault="0043571B" w:rsidP="00A107AD">
            <w:pPr>
              <w:jc w:val="both"/>
            </w:pPr>
            <w:r w:rsidRPr="00E11A3E">
              <w:t>Utilisateur non-identifié</w:t>
            </w:r>
          </w:p>
        </w:tc>
        <w:tc>
          <w:tcPr>
            <w:tcW w:w="4531" w:type="dxa"/>
          </w:tcPr>
          <w:p w:rsidR="0043571B" w:rsidRDefault="0043571B" w:rsidP="00A107AD">
            <w:pPr>
              <w:jc w:val="both"/>
            </w:pPr>
            <w:r>
              <w:t>Personne non connectée au site.</w:t>
            </w:r>
          </w:p>
        </w:tc>
      </w:tr>
    </w:tbl>
    <w:p w:rsidR="0043571B" w:rsidRDefault="0043571B" w:rsidP="0043571B">
      <w:r>
        <w:t xml:space="preserve"> </w:t>
      </w:r>
    </w:p>
    <w:p w:rsidR="0043571B" w:rsidRPr="0043571B" w:rsidRDefault="0043571B" w:rsidP="0043571B">
      <w:pPr>
        <w:rPr>
          <w:sz w:val="28"/>
          <w:szCs w:val="28"/>
        </w:rPr>
      </w:pPr>
      <w:r>
        <w:rPr>
          <w:sz w:val="28"/>
          <w:szCs w:val="28"/>
        </w:rPr>
        <w:t>Ce tableau reprend et explique les différents termes techniques de ce projet.</w:t>
      </w:r>
    </w:p>
    <w:p w:rsidR="00635544" w:rsidRPr="00B8097A" w:rsidRDefault="00205AEA" w:rsidP="00594155">
      <w:pPr>
        <w:pStyle w:val="Titre1"/>
      </w:pPr>
      <w:bookmarkStart w:id="7" w:name="_Toc474491618"/>
      <w:r>
        <w:rPr>
          <w:rFonts w:hAnsi="Symbol"/>
        </w:rPr>
        <w:t>6</w:t>
      </w:r>
      <w:r w:rsidR="00594155">
        <w:rPr>
          <w:rFonts w:hAnsi="Symbol"/>
        </w:rPr>
        <w:t>.</w:t>
      </w:r>
      <w:r w:rsidR="00594155">
        <w:t xml:space="preserve">  </w:t>
      </w:r>
      <w:r w:rsidR="00594155">
        <w:rPr>
          <w:rStyle w:val="typeelementtitre"/>
        </w:rPr>
        <w:t>Architecture du projet (client/serveur, packages ...)</w:t>
      </w:r>
      <w:bookmarkEnd w:id="7"/>
    </w:p>
    <w:sectPr w:rsidR="00635544" w:rsidRPr="00B8097A" w:rsidSect="00C400C5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34B" w:rsidRDefault="0096434B">
      <w:pPr>
        <w:spacing w:after="0" w:line="240" w:lineRule="auto"/>
      </w:pPr>
      <w:r>
        <w:separator/>
      </w:r>
    </w:p>
  </w:endnote>
  <w:endnote w:type="continuationSeparator" w:id="0">
    <w:p w:rsidR="0096434B" w:rsidRDefault="0096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/>
  <w:p w:rsidR="00F6207E" w:rsidRDefault="00F6207E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C400C5">
      <w:rPr>
        <w:noProof/>
        <w:sz w:val="24"/>
        <w:szCs w:val="24"/>
      </w:rPr>
      <w:t>20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/>
  <w:p w:rsidR="00F6207E" w:rsidRDefault="00F6207E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A5F50" w:rsidRPr="00BA5F50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34B" w:rsidRDefault="0096434B">
      <w:pPr>
        <w:spacing w:after="0" w:line="240" w:lineRule="auto"/>
      </w:pPr>
      <w:r>
        <w:separator/>
      </w:r>
    </w:p>
  </w:footnote>
  <w:footnote w:type="continuationSeparator" w:id="0">
    <w:p w:rsidR="0096434B" w:rsidRDefault="00964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96434B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2962">
          <w:t>Rapport de projet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7E" w:rsidRDefault="00F6207E" w:rsidP="0037497C">
    <w:pPr>
      <w:pStyle w:val="En-tte"/>
      <w:tabs>
        <w:tab w:val="clear" w:pos="4320"/>
        <w:tab w:val="clear" w:pos="8640"/>
        <w:tab w:val="left" w:pos="831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1C4D056" wp14:editId="0679430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75920" cy="497205"/>
          <wp:effectExtent l="0" t="0" r="5080" b="0"/>
          <wp:wrapTight wrapText="bothSides">
            <wp:wrapPolygon edited="0">
              <wp:start x="0" y="0"/>
              <wp:lineTo x="0" y="20690"/>
              <wp:lineTo x="20797" y="20690"/>
              <wp:lineTo x="20797" y="0"/>
              <wp:lineTo x="0" y="0"/>
            </wp:wrapPolygon>
          </wp:wrapTight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920" cy="497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497C">
      <w:t>S3A</w:t>
    </w:r>
  </w:p>
  <w:p w:rsidR="0037497C" w:rsidRDefault="0037497C" w:rsidP="0037497C">
    <w:pPr>
      <w:pStyle w:val="En-tte"/>
      <w:tabs>
        <w:tab w:val="clear" w:pos="4320"/>
        <w:tab w:val="clear" w:pos="8640"/>
        <w:tab w:val="left" w:pos="8310"/>
      </w:tabs>
    </w:pPr>
  </w:p>
  <w:p w:rsidR="00F6207E" w:rsidRDefault="00F6207E">
    <w:pPr>
      <w:pStyle w:val="En-ttedepageimpai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E42230"/>
    <w:multiLevelType w:val="hybridMultilevel"/>
    <w:tmpl w:val="1A603A2A"/>
    <w:lvl w:ilvl="0" w:tplc="24423D0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D5606"/>
    <w:multiLevelType w:val="hybridMultilevel"/>
    <w:tmpl w:val="9D5ECC0E"/>
    <w:lvl w:ilvl="0" w:tplc="DD3E1C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53956"/>
    <w:multiLevelType w:val="hybridMultilevel"/>
    <w:tmpl w:val="96EEB9A2"/>
    <w:lvl w:ilvl="0" w:tplc="F292691A">
      <w:start w:val="1"/>
      <w:numFmt w:val="bullet"/>
      <w:lvlText w:val=""/>
      <w:lvlJc w:val="left"/>
      <w:pPr>
        <w:ind w:left="1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0F6F3FF6"/>
    <w:multiLevelType w:val="hybridMultilevel"/>
    <w:tmpl w:val="2788DE24"/>
    <w:lvl w:ilvl="0" w:tplc="25B2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5C12"/>
    <w:multiLevelType w:val="hybridMultilevel"/>
    <w:tmpl w:val="33FCDB1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3C5201A"/>
    <w:multiLevelType w:val="hybridMultilevel"/>
    <w:tmpl w:val="9D1807E8"/>
    <w:lvl w:ilvl="0" w:tplc="923EC0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881181"/>
    <w:multiLevelType w:val="hybridMultilevel"/>
    <w:tmpl w:val="AF029058"/>
    <w:lvl w:ilvl="0" w:tplc="AF62AD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414C3"/>
    <w:multiLevelType w:val="hybridMultilevel"/>
    <w:tmpl w:val="46E076A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57666"/>
    <w:multiLevelType w:val="hybridMultilevel"/>
    <w:tmpl w:val="E91C95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CA24BB"/>
    <w:multiLevelType w:val="hybridMultilevel"/>
    <w:tmpl w:val="BF06D8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D7F19"/>
    <w:multiLevelType w:val="hybridMultilevel"/>
    <w:tmpl w:val="6AFA5D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C4B15"/>
    <w:multiLevelType w:val="hybridMultilevel"/>
    <w:tmpl w:val="488455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8482C"/>
    <w:multiLevelType w:val="hybridMultilevel"/>
    <w:tmpl w:val="6D4C6CD8"/>
    <w:lvl w:ilvl="0" w:tplc="1CCC0BE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B74FE"/>
    <w:multiLevelType w:val="hybridMultilevel"/>
    <w:tmpl w:val="0DCCB590"/>
    <w:lvl w:ilvl="0" w:tplc="04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555B97"/>
    <w:multiLevelType w:val="hybridMultilevel"/>
    <w:tmpl w:val="065C3B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745AF"/>
    <w:multiLevelType w:val="hybridMultilevel"/>
    <w:tmpl w:val="097E78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A3F07"/>
    <w:multiLevelType w:val="hybridMultilevel"/>
    <w:tmpl w:val="6EBED4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3002"/>
    <w:multiLevelType w:val="hybridMultilevel"/>
    <w:tmpl w:val="03B6BA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4825"/>
    <w:multiLevelType w:val="hybridMultilevel"/>
    <w:tmpl w:val="80BAC10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5D2F60"/>
    <w:multiLevelType w:val="hybridMultilevel"/>
    <w:tmpl w:val="91DE7DFE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856B0D"/>
    <w:multiLevelType w:val="hybridMultilevel"/>
    <w:tmpl w:val="2ECCBB62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7161CB"/>
    <w:multiLevelType w:val="hybridMultilevel"/>
    <w:tmpl w:val="79CE71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A0C77"/>
    <w:multiLevelType w:val="hybridMultilevel"/>
    <w:tmpl w:val="E404216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D1270B"/>
    <w:multiLevelType w:val="hybridMultilevel"/>
    <w:tmpl w:val="68E69CE8"/>
    <w:lvl w:ilvl="0" w:tplc="C8526E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754E2"/>
    <w:multiLevelType w:val="hybridMultilevel"/>
    <w:tmpl w:val="EA4E353A"/>
    <w:lvl w:ilvl="0" w:tplc="7A7C8CA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CC7"/>
    <w:multiLevelType w:val="hybridMultilevel"/>
    <w:tmpl w:val="9F3EAC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8762D"/>
    <w:multiLevelType w:val="hybridMultilevel"/>
    <w:tmpl w:val="8132DC06"/>
    <w:lvl w:ilvl="0" w:tplc="F29269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11"/>
  </w:num>
  <w:num w:numId="25">
    <w:abstractNumId w:val="10"/>
  </w:num>
  <w:num w:numId="26">
    <w:abstractNumId w:val="19"/>
  </w:num>
  <w:num w:numId="27">
    <w:abstractNumId w:val="29"/>
  </w:num>
  <w:num w:numId="28">
    <w:abstractNumId w:val="25"/>
  </w:num>
  <w:num w:numId="29">
    <w:abstractNumId w:val="9"/>
  </w:num>
  <w:num w:numId="30">
    <w:abstractNumId w:val="8"/>
  </w:num>
  <w:num w:numId="31">
    <w:abstractNumId w:val="26"/>
  </w:num>
  <w:num w:numId="32">
    <w:abstractNumId w:val="30"/>
  </w:num>
  <w:num w:numId="33">
    <w:abstractNumId w:val="18"/>
  </w:num>
  <w:num w:numId="34">
    <w:abstractNumId w:val="21"/>
  </w:num>
  <w:num w:numId="35">
    <w:abstractNumId w:val="31"/>
  </w:num>
  <w:num w:numId="36">
    <w:abstractNumId w:val="32"/>
  </w:num>
  <w:num w:numId="37">
    <w:abstractNumId w:val="17"/>
  </w:num>
  <w:num w:numId="38">
    <w:abstractNumId w:val="16"/>
  </w:num>
  <w:num w:numId="39">
    <w:abstractNumId w:val="22"/>
  </w:num>
  <w:num w:numId="40">
    <w:abstractNumId w:val="24"/>
  </w:num>
  <w:num w:numId="41">
    <w:abstractNumId w:val="13"/>
  </w:num>
  <w:num w:numId="42">
    <w:abstractNumId w:val="23"/>
  </w:num>
  <w:num w:numId="43">
    <w:abstractNumId w:val="27"/>
  </w:num>
  <w:num w:numId="44">
    <w:abstractNumId w:val="12"/>
  </w:num>
  <w:num w:numId="45">
    <w:abstractNumId w:val="20"/>
  </w:num>
  <w:num w:numId="46">
    <w:abstractNumId w:val="6"/>
  </w:num>
  <w:num w:numId="47">
    <w:abstractNumId w:val="33"/>
  </w:num>
  <w:num w:numId="48">
    <w:abstractNumId w:val="7"/>
  </w:num>
  <w:num w:numId="49">
    <w:abstractNumId w:val="28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5"/>
    <w:rsid w:val="00000C09"/>
    <w:rsid w:val="0000677D"/>
    <w:rsid w:val="00031729"/>
    <w:rsid w:val="000420B0"/>
    <w:rsid w:val="0005168A"/>
    <w:rsid w:val="00054A23"/>
    <w:rsid w:val="00066A9E"/>
    <w:rsid w:val="00086C24"/>
    <w:rsid w:val="00091996"/>
    <w:rsid w:val="00093E89"/>
    <w:rsid w:val="000D3DCA"/>
    <w:rsid w:val="000F77EF"/>
    <w:rsid w:val="00123FD9"/>
    <w:rsid w:val="0013094F"/>
    <w:rsid w:val="0013732C"/>
    <w:rsid w:val="00142202"/>
    <w:rsid w:val="00157245"/>
    <w:rsid w:val="00172962"/>
    <w:rsid w:val="00190AA3"/>
    <w:rsid w:val="0019742A"/>
    <w:rsid w:val="00203521"/>
    <w:rsid w:val="00205AEA"/>
    <w:rsid w:val="00215C9A"/>
    <w:rsid w:val="0023099D"/>
    <w:rsid w:val="002A17AC"/>
    <w:rsid w:val="002C21F3"/>
    <w:rsid w:val="002D10E3"/>
    <w:rsid w:val="002E4BBC"/>
    <w:rsid w:val="002F493F"/>
    <w:rsid w:val="003030F4"/>
    <w:rsid w:val="00321802"/>
    <w:rsid w:val="00343FFE"/>
    <w:rsid w:val="0035705B"/>
    <w:rsid w:val="0037493D"/>
    <w:rsid w:val="0037497C"/>
    <w:rsid w:val="003A5EDC"/>
    <w:rsid w:val="003B6B38"/>
    <w:rsid w:val="003D0F9C"/>
    <w:rsid w:val="003D5F16"/>
    <w:rsid w:val="003E37AD"/>
    <w:rsid w:val="003E3E32"/>
    <w:rsid w:val="004155AF"/>
    <w:rsid w:val="0043571B"/>
    <w:rsid w:val="00441411"/>
    <w:rsid w:val="004615D0"/>
    <w:rsid w:val="0046710D"/>
    <w:rsid w:val="004746B5"/>
    <w:rsid w:val="004A5CC6"/>
    <w:rsid w:val="004C6293"/>
    <w:rsid w:val="004E50FE"/>
    <w:rsid w:val="0051405A"/>
    <w:rsid w:val="00522763"/>
    <w:rsid w:val="00572211"/>
    <w:rsid w:val="00585E78"/>
    <w:rsid w:val="0058769E"/>
    <w:rsid w:val="00594155"/>
    <w:rsid w:val="0059739F"/>
    <w:rsid w:val="005B3644"/>
    <w:rsid w:val="005B6740"/>
    <w:rsid w:val="005C1C41"/>
    <w:rsid w:val="005C4C44"/>
    <w:rsid w:val="005E1DF9"/>
    <w:rsid w:val="005F0699"/>
    <w:rsid w:val="005F57CD"/>
    <w:rsid w:val="00604250"/>
    <w:rsid w:val="006100A0"/>
    <w:rsid w:val="0061041A"/>
    <w:rsid w:val="00620632"/>
    <w:rsid w:val="00635544"/>
    <w:rsid w:val="00645B32"/>
    <w:rsid w:val="00656E5D"/>
    <w:rsid w:val="006630D1"/>
    <w:rsid w:val="006838D6"/>
    <w:rsid w:val="006927FA"/>
    <w:rsid w:val="006B1A3E"/>
    <w:rsid w:val="006E724C"/>
    <w:rsid w:val="00705FCB"/>
    <w:rsid w:val="00715478"/>
    <w:rsid w:val="007246F0"/>
    <w:rsid w:val="007340CB"/>
    <w:rsid w:val="0074379C"/>
    <w:rsid w:val="007802ED"/>
    <w:rsid w:val="0078348E"/>
    <w:rsid w:val="007B6EEE"/>
    <w:rsid w:val="007C56A6"/>
    <w:rsid w:val="007E1030"/>
    <w:rsid w:val="007E142E"/>
    <w:rsid w:val="008275D0"/>
    <w:rsid w:val="00831255"/>
    <w:rsid w:val="008467FE"/>
    <w:rsid w:val="00850EAE"/>
    <w:rsid w:val="00861E66"/>
    <w:rsid w:val="00895A05"/>
    <w:rsid w:val="008B0479"/>
    <w:rsid w:val="00951DC9"/>
    <w:rsid w:val="009525AA"/>
    <w:rsid w:val="0096434B"/>
    <w:rsid w:val="00980608"/>
    <w:rsid w:val="009863C6"/>
    <w:rsid w:val="009920C5"/>
    <w:rsid w:val="009B690F"/>
    <w:rsid w:val="009C3E48"/>
    <w:rsid w:val="009D450B"/>
    <w:rsid w:val="00A06979"/>
    <w:rsid w:val="00A273DC"/>
    <w:rsid w:val="00A35F5C"/>
    <w:rsid w:val="00A42E5F"/>
    <w:rsid w:val="00A51BD4"/>
    <w:rsid w:val="00A530E3"/>
    <w:rsid w:val="00A733C5"/>
    <w:rsid w:val="00AB7FEF"/>
    <w:rsid w:val="00AC5EEA"/>
    <w:rsid w:val="00B043AD"/>
    <w:rsid w:val="00B20EE6"/>
    <w:rsid w:val="00B36422"/>
    <w:rsid w:val="00B42730"/>
    <w:rsid w:val="00B61642"/>
    <w:rsid w:val="00B74208"/>
    <w:rsid w:val="00B8097A"/>
    <w:rsid w:val="00B87994"/>
    <w:rsid w:val="00B94ABC"/>
    <w:rsid w:val="00BA0A41"/>
    <w:rsid w:val="00BA5F50"/>
    <w:rsid w:val="00BB3C7C"/>
    <w:rsid w:val="00BF3926"/>
    <w:rsid w:val="00C26F52"/>
    <w:rsid w:val="00C400C5"/>
    <w:rsid w:val="00C50BED"/>
    <w:rsid w:val="00C67B99"/>
    <w:rsid w:val="00CA3BA8"/>
    <w:rsid w:val="00CC1098"/>
    <w:rsid w:val="00CC4FFF"/>
    <w:rsid w:val="00CC59A4"/>
    <w:rsid w:val="00CD0593"/>
    <w:rsid w:val="00D13645"/>
    <w:rsid w:val="00D700AC"/>
    <w:rsid w:val="00DB67D7"/>
    <w:rsid w:val="00DB7BCF"/>
    <w:rsid w:val="00DC6F3F"/>
    <w:rsid w:val="00DE03AB"/>
    <w:rsid w:val="00DE3362"/>
    <w:rsid w:val="00E0750E"/>
    <w:rsid w:val="00E31D6B"/>
    <w:rsid w:val="00E40E10"/>
    <w:rsid w:val="00E65E85"/>
    <w:rsid w:val="00E72057"/>
    <w:rsid w:val="00E7461B"/>
    <w:rsid w:val="00E759A7"/>
    <w:rsid w:val="00EA67AC"/>
    <w:rsid w:val="00EC7373"/>
    <w:rsid w:val="00F13CCE"/>
    <w:rsid w:val="00F203B3"/>
    <w:rsid w:val="00F23F49"/>
    <w:rsid w:val="00F30CF6"/>
    <w:rsid w:val="00F4358F"/>
    <w:rsid w:val="00F55FC6"/>
    <w:rsid w:val="00F6207E"/>
    <w:rsid w:val="00F8332E"/>
    <w:rsid w:val="00FB32C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89063"/>
  <w15:docId w15:val="{F5640921-6F90-4649-BBA7-30B84F7B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9C3E48"/>
    <w:pPr>
      <w:tabs>
        <w:tab w:val="right" w:leader="dot" w:pos="8630"/>
      </w:tabs>
      <w:spacing w:after="40" w:line="240" w:lineRule="auto"/>
      <w:ind w:left="410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0C5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C21F3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Policepardfaut"/>
    <w:rsid w:val="00B8097A"/>
  </w:style>
  <w:style w:type="character" w:styleId="Lienhypertextesuivivisit">
    <w:name w:val="FollowedHyperlink"/>
    <w:basedOn w:val="Policepardfaut"/>
    <w:uiPriority w:val="99"/>
    <w:semiHidden/>
    <w:unhideWhenUsed/>
    <w:rsid w:val="0037497C"/>
    <w:rPr>
      <w:color w:val="704404" w:themeColor="followedHyperlink"/>
      <w:u w:val="single"/>
    </w:rPr>
  </w:style>
  <w:style w:type="character" w:customStyle="1" w:styleId="typeelementtitre">
    <w:name w:val="typeelementtitre"/>
    <w:basedOn w:val="Policepardfaut"/>
    <w:rsid w:val="0059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oe\AppData\Roaming\Microsoft\Templates\Rapport%20(Th&#232;me%20M&#233;dian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9C65B6-CBAB-4500-95AE-0E88953A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23</TotalTime>
  <Pages>6</Pages>
  <Words>867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</vt:lpstr>
      <vt:lpstr/>
    </vt:vector>
  </TitlesOfParts>
  <Company>Microsoft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IUTGO</dc:subject>
  <dc:creator>chloe coupigny--warot</dc:creator>
  <cp:lastModifiedBy>dam</cp:lastModifiedBy>
  <cp:revision>3</cp:revision>
  <dcterms:created xsi:type="dcterms:W3CDTF">2017-02-10T09:16:00Z</dcterms:created>
  <dcterms:modified xsi:type="dcterms:W3CDTF">2017-02-10T11:04:00Z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